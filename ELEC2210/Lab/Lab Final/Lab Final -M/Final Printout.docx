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B8E" w:rsidRDefault="005D532B">
      <w:r>
        <w:rPr>
          <w:noProof/>
        </w:rPr>
        <w:drawing>
          <wp:inline distT="0" distB="0" distL="0" distR="0">
            <wp:extent cx="5814060" cy="3918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c Printou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065" cy="392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814204" cy="3937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kage Printou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397" cy="395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32B"/>
    <w:rsid w:val="00527B8E"/>
    <w:rsid w:val="005D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10D12-8EAC-470F-9379-2F32EB23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A514A79B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Davis</dc:creator>
  <cp:keywords/>
  <dc:description/>
  <cp:lastModifiedBy>Mitchell Davis</cp:lastModifiedBy>
  <cp:revision>1</cp:revision>
  <dcterms:created xsi:type="dcterms:W3CDTF">2019-04-15T20:30:00Z</dcterms:created>
  <dcterms:modified xsi:type="dcterms:W3CDTF">2019-04-15T20:30:00Z</dcterms:modified>
</cp:coreProperties>
</file>